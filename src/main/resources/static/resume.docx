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7"/>
        <w:gridCol w:w="7170"/>
        <w:gridCol w:w="3310"/>
        <w:gridCol w:w="55"/>
      </w:tblGrid>
      <w:tr w:rsidR="00083491" w:rsidRPr="00FA7B5B" w:rsidTr="002D44B0">
        <w:tc>
          <w:tcPr>
            <w:tcW w:w="6453" w:type="dxa"/>
            <w:gridSpan w:val="2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0D22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NAME</w:t>
                  </w:r>
                  <w:r w:rsidR="00167C06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:</w:t>
                  </w:r>
                  <w:r w:rsidR="00427DD1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Rajesh </w:t>
                  </w:r>
                  <w:proofErr w:type="spellStart"/>
                  <w:r w:rsidR="00427DD1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Mekchand</w:t>
                  </w:r>
                  <w:proofErr w:type="spellEnd"/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2972FD" w:rsidP="0052410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D</w:t>
                  </w:r>
                  <w:r w:rsidR="001F0096">
                    <w:rPr>
                      <w:rFonts w:ascii="Arial" w:hAnsi="Arial" w:cs="Arial"/>
                      <w:b/>
                      <w:bCs/>
                      <w:color w:val="6D83B3"/>
                    </w:rPr>
                    <w:t>ate of Birth :</w:t>
                  </w:r>
                  <w:r w:rsidR="00427DD1">
                    <w:rPr>
                      <w:rFonts w:ascii="Arial" w:hAnsi="Arial" w:cs="Arial"/>
                      <w:b/>
                      <w:bCs/>
                      <w:color w:val="6D83B3"/>
                    </w:rPr>
                    <w:t>05/10/1997</w:t>
                  </w:r>
                </w:p>
              </w:tc>
            </w:tr>
          </w:tbl>
          <w:tbl>
            <w:tblPr>
              <w:tblpPr w:leftFromText="180" w:rightFromText="180" w:vertAnchor="text" w:horzAnchor="margin" w:tblpY="434"/>
              <w:tblOverlap w:val="never"/>
              <w:tblW w:w="719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7190"/>
            </w:tblGrid>
            <w:tr w:rsidR="00B777E2" w:rsidRPr="002D44B0" w:rsidTr="00B777E2">
              <w:trPr>
                <w:trHeight w:val="320"/>
              </w:trPr>
              <w:tc>
                <w:tcPr>
                  <w:tcW w:w="719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777E2" w:rsidRPr="002D44B0" w:rsidRDefault="00B777E2" w:rsidP="00B777E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</w:p>
              </w:tc>
            </w:tr>
            <w:tr w:rsidR="00B777E2" w:rsidRPr="00FA7B5B" w:rsidTr="00B777E2">
              <w:trPr>
                <w:trHeight w:val="641"/>
              </w:trPr>
              <w:tc>
                <w:tcPr>
                  <w:tcW w:w="71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777E2" w:rsidRPr="00FA7B5B" w:rsidRDefault="00B777E2" w:rsidP="00B777E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7898709566</w:t>
                  </w:r>
                  <w:r w:rsidR="00CF24DE">
                    <w:rPr>
                      <w:rFonts w:ascii="Arial" w:hAnsi="Arial" w:cs="Arial"/>
                      <w:b/>
                      <w:bCs/>
                      <w:color w:val="3B3E42"/>
                    </w:rPr>
                    <w:t>,8815006083</w:t>
                  </w:r>
                </w:p>
                <w:p w:rsidR="00B777E2" w:rsidRPr="00FA7B5B" w:rsidRDefault="00B777E2" w:rsidP="00B777E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rajeshmekchand2952@gmail.com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  <w:gridSpan w:val="2"/>
          </w:tcPr>
          <w:p w:rsidR="009F2958" w:rsidRPr="00FA7B5B" w:rsidRDefault="00B777E2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  <w:lang w:bidi="hi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0</wp:posOffset>
                  </wp:positionV>
                  <wp:extent cx="2019300" cy="1733550"/>
                  <wp:effectExtent l="19050" t="0" r="0" b="0"/>
                  <wp:wrapThrough wrapText="bothSides">
                    <wp:wrapPolygon edited="0">
                      <wp:start x="-204" y="0"/>
                      <wp:lineTo x="-204" y="21363"/>
                      <wp:lineTo x="21600" y="21363"/>
                      <wp:lineTo x="21600" y="0"/>
                      <wp:lineTo x="-204" y="0"/>
                    </wp:wrapPolygon>
                  </wp:wrapThrough>
                  <wp:docPr id="1" name="Picture 0" descr="WhatsApp Image 2022-01-04 at 10.39.5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1-04 at 10.39.55 P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958" w:rsidRPr="00864960" w:rsidTr="00B777E2">
        <w:trPr>
          <w:trHeight w:val="80"/>
        </w:trPr>
        <w:tc>
          <w:tcPr>
            <w:tcW w:w="10682" w:type="dxa"/>
            <w:gridSpan w:val="4"/>
          </w:tcPr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BF6970" w:rsidRPr="002D44B0" w:rsidTr="009542F9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113" w:type="dxa"/>
        </w:trPr>
        <w:tc>
          <w:tcPr>
            <w:tcW w:w="10451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BF6970" w:rsidRPr="002D44B0" w:rsidRDefault="00BF6970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 w:rsidRPr="002D44B0">
              <w:rPr>
                <w:rFonts w:ascii="Arial" w:hAnsi="Arial" w:cs="Arial"/>
                <w:b/>
                <w:bCs/>
                <w:color w:val="3B3E42"/>
              </w:rPr>
              <w:t>Address</w:t>
            </w:r>
          </w:p>
        </w:tc>
      </w:tr>
      <w:tr w:rsidR="00BF6970" w:rsidRPr="00864960" w:rsidTr="009542F9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113" w:type="dxa"/>
        </w:trPr>
        <w:tc>
          <w:tcPr>
            <w:tcW w:w="10451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BF6970" w:rsidRPr="000A633A" w:rsidRDefault="00167C06" w:rsidP="00BD2C42">
            <w:pPr>
              <w:pStyle w:val="NoSpacing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1773BE">
              <w:rPr>
                <w:lang w:val="fr-FR"/>
              </w:rPr>
              <w:t xml:space="preserve"> </w:t>
            </w:r>
            <w:r w:rsidR="00BD2C42" w:rsidRPr="000A633A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Hadlay</w:t>
            </w:r>
            <w:proofErr w:type="spellEnd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kalan</w:t>
            </w:r>
            <w:proofErr w:type="spellEnd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tehsil</w:t>
            </w:r>
            <w:proofErr w:type="gram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:polay</w:t>
            </w:r>
            <w:proofErr w:type="spellEnd"/>
            <w:proofErr w:type="gramEnd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kalan</w:t>
            </w:r>
            <w:proofErr w:type="spellEnd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district. </w:t>
            </w:r>
            <w:proofErr w:type="spellStart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Shajapur</w:t>
            </w:r>
            <w:proofErr w:type="spellEnd"/>
            <w:r w:rsidR="000A633A" w:rsidRP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m.p</w:t>
            </w:r>
            <w:proofErr w:type="spellEnd"/>
            <w:r w:rsidR="000A63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.)</w:t>
            </w:r>
          </w:p>
        </w:tc>
      </w:tr>
      <w:tr w:rsidR="00A34C4E" w:rsidRPr="002D44B0" w:rsidTr="00203CC8">
        <w:trPr>
          <w:trHeight w:val="1291"/>
        </w:trPr>
        <w:tc>
          <w:tcPr>
            <w:tcW w:w="10682" w:type="dxa"/>
            <w:gridSpan w:val="4"/>
          </w:tcPr>
          <w:p w:rsidR="00BF6970" w:rsidRDefault="00BF697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9337DC" w:rsidRPr="00864960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BF6970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34C4E" w:rsidRPr="00BF6970" w:rsidRDefault="00427DD1" w:rsidP="0052410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To associate myself with an organization which can mould my inherent skills into  professional and provide me a workspace to maintain a growth throughout my career</w:t>
                  </w:r>
                </w:p>
              </w:tc>
            </w:tr>
          </w:tbl>
          <w:p w:rsidR="00A34C4E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9337DC" w:rsidRPr="002D44B0" w:rsidRDefault="009337D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436EF" w:rsidRPr="002D44B0" w:rsidTr="002436E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118" w:type="dxa"/>
        </w:trPr>
        <w:tc>
          <w:tcPr>
            <w:tcW w:w="1044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436EF" w:rsidRPr="002D44B0" w:rsidRDefault="002436EF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Education</w:t>
            </w:r>
          </w:p>
        </w:tc>
      </w:tr>
      <w:tr w:rsidR="002436EF" w:rsidRPr="002D44B0" w:rsidTr="002436E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118" w:type="dxa"/>
        </w:trPr>
        <w:tc>
          <w:tcPr>
            <w:tcW w:w="10446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43"/>
              <w:gridCol w:w="2229"/>
              <w:gridCol w:w="1857"/>
              <w:gridCol w:w="2043"/>
              <w:gridCol w:w="2043"/>
            </w:tblGrid>
            <w:tr w:rsidR="00B777E2" w:rsidTr="00055FB3">
              <w:tc>
                <w:tcPr>
                  <w:tcW w:w="2043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Degree</w:t>
                  </w:r>
                </w:p>
              </w:tc>
              <w:tc>
                <w:tcPr>
                  <w:tcW w:w="2229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Institute</w:t>
                  </w:r>
                </w:p>
              </w:tc>
              <w:tc>
                <w:tcPr>
                  <w:tcW w:w="1857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Board</w:t>
                  </w:r>
                  <w:r w:rsidR="001243A6">
                    <w:rPr>
                      <w:rFonts w:ascii="Arial" w:hAnsi="Arial" w:cs="Arial"/>
                      <w:b/>
                      <w:bCs/>
                    </w:rPr>
                    <w:t xml:space="preserve"> / University</w:t>
                  </w:r>
                </w:p>
              </w:tc>
              <w:tc>
                <w:tcPr>
                  <w:tcW w:w="2043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Year</w:t>
                  </w:r>
                </w:p>
              </w:tc>
              <w:tc>
                <w:tcPr>
                  <w:tcW w:w="2043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% marks / CGPA</w:t>
                  </w:r>
                </w:p>
              </w:tc>
            </w:tr>
            <w:tr w:rsidR="00B777E2" w:rsidTr="00055FB3"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MCA</w:t>
                  </w:r>
                </w:p>
              </w:tc>
              <w:tc>
                <w:tcPr>
                  <w:tcW w:w="2229" w:type="dxa"/>
                </w:tcPr>
                <w:p w:rsidR="002436EF" w:rsidRPr="00055FB3" w:rsidRDefault="00427DD1" w:rsidP="00055FB3">
                  <w:pPr>
                    <w:spacing w:after="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University Institute of Technology ,RGPV</w:t>
                  </w:r>
                </w:p>
              </w:tc>
              <w:tc>
                <w:tcPr>
                  <w:tcW w:w="1857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RGPV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2022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8.</w:t>
                  </w:r>
                  <w:r w:rsidR="00385FFD">
                    <w:rPr>
                      <w:rFonts w:ascii="Arial" w:hAnsi="Arial" w:cs="Arial"/>
                    </w:rPr>
                    <w:t>38</w:t>
                  </w:r>
                </w:p>
              </w:tc>
            </w:tr>
            <w:tr w:rsidR="00B777E2" w:rsidTr="00055FB3"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BCA</w:t>
                  </w:r>
                </w:p>
              </w:tc>
              <w:tc>
                <w:tcPr>
                  <w:tcW w:w="2229" w:type="dxa"/>
                </w:tcPr>
                <w:p w:rsidR="002436EF" w:rsidRPr="00055FB3" w:rsidRDefault="00427DD1" w:rsidP="00055FB3">
                  <w:pPr>
                    <w:spacing w:after="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Govt. MVM Ujjain </w:t>
                  </w:r>
                </w:p>
              </w:tc>
              <w:tc>
                <w:tcPr>
                  <w:tcW w:w="1857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Vikram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University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2018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64.40</w:t>
                  </w:r>
                </w:p>
              </w:tc>
            </w:tr>
            <w:tr w:rsidR="00B777E2" w:rsidTr="00055FB3"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>
                    <w:rPr>
                      <w:rFonts w:ascii="Arial" w:hAnsi="Arial" w:cs="Arial"/>
                    </w:rPr>
                    <w:t>th</w:t>
                  </w:r>
                  <w:proofErr w:type="spellEnd"/>
                </w:p>
              </w:tc>
              <w:tc>
                <w:tcPr>
                  <w:tcW w:w="2229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Bright star </w:t>
                  </w:r>
                  <w:proofErr w:type="spellStart"/>
                  <w:r>
                    <w:rPr>
                      <w:rFonts w:ascii="Arial" w:hAnsi="Arial" w:cs="Arial"/>
                    </w:rPr>
                    <w:t>h.s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school </w:t>
                  </w:r>
                  <w:proofErr w:type="spellStart"/>
                  <w:r>
                    <w:rPr>
                      <w:rFonts w:ascii="Arial" w:hAnsi="Arial" w:cs="Arial"/>
                    </w:rPr>
                    <w:t>akdia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mandi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M.P. Board 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58.60</w:t>
                  </w:r>
                </w:p>
              </w:tc>
            </w:tr>
            <w:tr w:rsidR="00B777E2" w:rsidTr="00055FB3"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 </w:t>
                  </w:r>
                  <w:proofErr w:type="spellStart"/>
                  <w:r>
                    <w:rPr>
                      <w:rFonts w:ascii="Arial" w:hAnsi="Arial" w:cs="Arial"/>
                    </w:rPr>
                    <w:t>th</w:t>
                  </w:r>
                  <w:proofErr w:type="spellEnd"/>
                </w:p>
              </w:tc>
              <w:tc>
                <w:tcPr>
                  <w:tcW w:w="2229" w:type="dxa"/>
                </w:tcPr>
                <w:p w:rsidR="002436EF" w:rsidRPr="00055FB3" w:rsidRDefault="00427DD1" w:rsidP="00055FB3">
                  <w:pPr>
                    <w:spacing w:after="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Govt. High School </w:t>
                  </w:r>
                  <w:proofErr w:type="spellStart"/>
                  <w:r>
                    <w:rPr>
                      <w:rFonts w:ascii="Arial" w:hAnsi="Arial" w:cs="Arial"/>
                    </w:rPr>
                    <w:t>Hadlay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Kalan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M.P.</w:t>
                  </w:r>
                </w:p>
              </w:tc>
              <w:tc>
                <w:tcPr>
                  <w:tcW w:w="1857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M.P.</w:t>
                  </w:r>
                  <w:r w:rsidR="00B07892">
                    <w:rPr>
                      <w:rFonts w:ascii="Arial" w:hAnsi="Arial" w:cs="Arial"/>
                    </w:rPr>
                    <w:t xml:space="preserve"> Board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2013</w:t>
                  </w:r>
                </w:p>
              </w:tc>
              <w:tc>
                <w:tcPr>
                  <w:tcW w:w="2043" w:type="dxa"/>
                </w:tcPr>
                <w:p w:rsidR="002436EF" w:rsidRPr="00055FB3" w:rsidRDefault="00427DD1" w:rsidP="00055FB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61.33</w:t>
                  </w:r>
                </w:p>
              </w:tc>
            </w:tr>
          </w:tbl>
          <w:p w:rsidR="002436EF" w:rsidRPr="00BF6970" w:rsidRDefault="002436EF" w:rsidP="009542F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F6053C">
        <w:trPr>
          <w:trHeight w:val="201"/>
        </w:trPr>
        <w:tc>
          <w:tcPr>
            <w:tcW w:w="10682" w:type="dxa"/>
            <w:gridSpan w:val="4"/>
          </w:tcPr>
          <w:p w:rsidR="009337DC" w:rsidRPr="002D44B0" w:rsidRDefault="009337D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4"/>
          </w:tcPr>
          <w:p w:rsidR="00F6053C" w:rsidRPr="002D44B0" w:rsidRDefault="00F6053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2F6413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Internship / Project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F6413" w:rsidRPr="00FA4850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</w:pPr>
                  <w:proofErr w:type="spellStart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>Organization</w:t>
                  </w:r>
                  <w:proofErr w:type="spellEnd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 :   </w:t>
                  </w:r>
                  <w:proofErr w:type="spellStart"/>
                  <w:r w:rsid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>Indi</w:t>
                  </w:r>
                  <w:proofErr w:type="spellEnd"/>
                  <w:r w:rsid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 Secure</w:t>
                  </w:r>
                </w:p>
                <w:p w:rsidR="002F6413" w:rsidRPr="00FA4850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</w:pPr>
                  <w:proofErr w:type="spellStart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>Duration</w:t>
                  </w:r>
                  <w:proofErr w:type="spellEnd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        : </w:t>
                  </w:r>
                  <w:r w:rsidR="00EC4BC0"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 </w:t>
                  </w:r>
                </w:p>
                <w:p w:rsidR="002F6413" w:rsidRPr="00FA4850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</w:pPr>
                  <w:proofErr w:type="spellStart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>Title</w:t>
                  </w:r>
                  <w:proofErr w:type="spellEnd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               </w:t>
                  </w:r>
                  <w:proofErr w:type="gramStart"/>
                  <w:r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: </w:t>
                  </w:r>
                  <w:r w:rsidR="00EC4BC0"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 xml:space="preserve"> </w:t>
                  </w:r>
                  <w:r w:rsidR="00DA0125" w:rsidRPr="00FA4850">
                    <w:rPr>
                      <w:rFonts w:ascii="Arial" w:hAnsi="Arial" w:cs="Arial"/>
                      <w:color w:val="3B3E42"/>
                      <w:sz w:val="24"/>
                      <w:szCs w:val="24"/>
                      <w:lang w:val="fr-FR"/>
                    </w:rPr>
                    <w:t>kisancare.com</w:t>
                  </w:r>
                  <w:proofErr w:type="gramEnd"/>
                </w:p>
                <w:p w:rsidR="002F6413" w:rsidRDefault="002F6413" w:rsidP="002F6413">
                  <w:pPr>
                    <w:pStyle w:val="ListParagraph"/>
                    <w:spacing w:before="80" w:after="40" w:line="240" w:lineRule="auto"/>
                    <w:ind w:left="1320"/>
                    <w:jc w:val="left"/>
                    <w:rPr>
                      <w:rFonts w:ascii="Arial" w:hAnsi="Arial" w:cs="Arial"/>
                      <w:lang w:val="af-ZA"/>
                    </w:rPr>
                  </w:pPr>
                </w:p>
                <w:p w:rsidR="002F6413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lang w:val="af-ZA"/>
                    </w:rPr>
                    <w:t xml:space="preserve">Organization   :   </w:t>
                  </w:r>
                  <w:r w:rsidR="00167C06">
                    <w:rPr>
                      <w:rFonts w:ascii="Arial" w:hAnsi="Arial" w:cs="Arial"/>
                      <w:lang w:val="af-ZA"/>
                    </w:rPr>
                    <w:t>ADS Software Ujjain</w:t>
                  </w:r>
                </w:p>
                <w:p w:rsidR="00D03BB9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lang w:val="af-ZA"/>
                    </w:rPr>
                    <w:t xml:space="preserve">Duration          :  </w:t>
                  </w:r>
                  <w:r w:rsidR="00167C06">
                    <w:rPr>
                      <w:rFonts w:ascii="Arial" w:hAnsi="Arial" w:cs="Arial"/>
                      <w:lang w:val="af-ZA"/>
                    </w:rPr>
                    <w:t>1  monts</w:t>
                  </w:r>
                </w:p>
                <w:p w:rsidR="002F6413" w:rsidRDefault="002F6413" w:rsidP="002F6413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lang w:val="af-ZA"/>
                    </w:rPr>
                    <w:t xml:space="preserve">Title                :   </w:t>
                  </w:r>
                  <w:r w:rsidR="00D03BB9">
                    <w:rPr>
                      <w:rFonts w:ascii="Arial" w:hAnsi="Arial" w:cs="Arial"/>
                      <w:lang w:val="af-ZA"/>
                    </w:rPr>
                    <w:t>S</w:t>
                  </w:r>
                  <w:r w:rsidR="00B07892">
                    <w:rPr>
                      <w:rFonts w:ascii="Arial" w:hAnsi="Arial" w:cs="Arial"/>
                      <w:lang w:val="af-ZA"/>
                    </w:rPr>
                    <w:t>chool record Software(BCA)</w:t>
                  </w:r>
                </w:p>
                <w:p w:rsidR="00315076" w:rsidRPr="00A212FC" w:rsidRDefault="00315076" w:rsidP="0089640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03CC8">
        <w:trPr>
          <w:trHeight w:val="80"/>
        </w:trPr>
        <w:tc>
          <w:tcPr>
            <w:tcW w:w="10682" w:type="dxa"/>
            <w:gridSpan w:val="4"/>
          </w:tcPr>
          <w:p w:rsidR="009337DC" w:rsidRPr="002D44B0" w:rsidRDefault="009337D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4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F90FEF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Software/</w:t>
                  </w:r>
                  <w:r w:rsidR="0066117B">
                    <w:rPr>
                      <w:rFonts w:ascii="Arial" w:hAnsi="Arial" w:cs="Arial"/>
                      <w:b/>
                      <w:bCs/>
                      <w:color w:val="3B3E42"/>
                    </w:rPr>
                    <w:t>Computer Proficiency</w:t>
                  </w:r>
                </w:p>
              </w:tc>
            </w:tr>
            <w:tr w:rsidR="00CA4EDD" w:rsidRPr="002D44B0" w:rsidTr="00A160E6">
              <w:trPr>
                <w:trHeight w:val="122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CA4EDD" w:rsidRDefault="00CB627A" w:rsidP="009542F9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C/C++ .</w:t>
                  </w:r>
                  <w:r w:rsidR="00382A70">
                    <w:rPr>
                      <w:rFonts w:ascii="Arial" w:hAnsi="Arial" w:cs="Arial"/>
                      <w:color w:val="3B3E42"/>
                    </w:rPr>
                    <w:t>(Basic Knowledge)</w:t>
                  </w:r>
                </w:p>
                <w:p w:rsidR="00120C68" w:rsidRDefault="00120C68" w:rsidP="009542F9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Backend:- JAVA</w:t>
                  </w:r>
                </w:p>
                <w:p w:rsidR="00120C68" w:rsidRDefault="00120C68" w:rsidP="00120C68">
                  <w:pPr>
                    <w:pStyle w:val="ListParagraph"/>
                    <w:numPr>
                      <w:ilvl w:val="0"/>
                      <w:numId w:val="19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Maven</w:t>
                  </w:r>
                </w:p>
                <w:p w:rsidR="00120C68" w:rsidRDefault="00120C68" w:rsidP="00120C68">
                  <w:pPr>
                    <w:pStyle w:val="ListParagraph"/>
                    <w:numPr>
                      <w:ilvl w:val="0"/>
                      <w:numId w:val="19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HIBERNATE-ORM</w:t>
                  </w:r>
                </w:p>
                <w:p w:rsidR="00120C68" w:rsidRPr="00120C68" w:rsidRDefault="00120C68" w:rsidP="00120C68">
                  <w:pPr>
                    <w:pStyle w:val="ListParagraph"/>
                    <w:numPr>
                      <w:ilvl w:val="0"/>
                      <w:numId w:val="19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SPRING BOOT , REST API , POSTMAN CLIENT</w:t>
                  </w:r>
                </w:p>
                <w:p w:rsidR="00120C68" w:rsidRPr="00120C68" w:rsidRDefault="00120C68" w:rsidP="00120C68">
                  <w:pPr>
                    <w:spacing w:before="80" w:after="0" w:line="240" w:lineRule="auto"/>
                    <w:ind w:left="360"/>
                    <w:jc w:val="highKashida"/>
                    <w:rPr>
                      <w:rFonts w:ascii="Arial" w:hAnsi="Arial" w:cs="Arial"/>
                      <w:color w:val="3B3E42"/>
                    </w:rPr>
                  </w:pPr>
                </w:p>
                <w:p w:rsidR="00E80D0A" w:rsidRPr="00120C68" w:rsidRDefault="007635E7" w:rsidP="00120C68">
                  <w:pPr>
                    <w:spacing w:before="80" w:after="0" w:line="240" w:lineRule="auto"/>
                    <w:ind w:left="360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 w:rsidRPr="00120C68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</w:p>
                <w:p w:rsidR="007635E7" w:rsidRPr="00120C68" w:rsidRDefault="00A160E6" w:rsidP="00120C68">
                  <w:pPr>
                    <w:pStyle w:val="ListParagraph"/>
                    <w:numPr>
                      <w:ilvl w:val="0"/>
                      <w:numId w:val="24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 w:rsidRPr="00120C68">
                    <w:rPr>
                      <w:rFonts w:ascii="Arial" w:hAnsi="Arial" w:cs="Arial"/>
                      <w:color w:val="3B3E42"/>
                    </w:rPr>
                    <w:t xml:space="preserve">Frontend:- </w:t>
                  </w:r>
                </w:p>
                <w:p w:rsidR="00A160E6" w:rsidRDefault="00A160E6" w:rsidP="00A160E6">
                  <w:pPr>
                    <w:pStyle w:val="ListParagraph"/>
                    <w:numPr>
                      <w:ilvl w:val="0"/>
                      <w:numId w:val="18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lastRenderedPageBreak/>
                    <w:t>HTML 5</w:t>
                  </w:r>
                </w:p>
                <w:p w:rsidR="00A160E6" w:rsidRDefault="00A160E6" w:rsidP="00A160E6">
                  <w:pPr>
                    <w:pStyle w:val="ListParagraph"/>
                    <w:numPr>
                      <w:ilvl w:val="0"/>
                      <w:numId w:val="18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CSS3 </w:t>
                  </w:r>
                </w:p>
                <w:p w:rsidR="00A160E6" w:rsidRPr="00120C68" w:rsidRDefault="00A160E6" w:rsidP="00A160E6">
                  <w:pPr>
                    <w:pStyle w:val="ListParagraph"/>
                    <w:numPr>
                      <w:ilvl w:val="0"/>
                      <w:numId w:val="18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 w:rsidRPr="00A160E6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JavaScript</w:t>
                  </w:r>
                </w:p>
                <w:p w:rsidR="00120C68" w:rsidRDefault="00352819" w:rsidP="00A160E6">
                  <w:pPr>
                    <w:pStyle w:val="ListParagraph"/>
                    <w:numPr>
                      <w:ilvl w:val="0"/>
                      <w:numId w:val="18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0352819">
                    <w:rPr>
                      <w:rFonts w:ascii="Arial" w:hAnsi="Arial" w:cs="Arial"/>
                      <w:color w:val="3B3E42"/>
                    </w:rPr>
                    <w:t>jQuery</w:t>
                  </w:r>
                  <w:proofErr w:type="spellEnd"/>
                  <w:r w:rsidRPr="00352819">
                    <w:rPr>
                      <w:rFonts w:ascii="Arial" w:hAnsi="Arial" w:cs="Arial"/>
                      <w:color w:val="3B3E42"/>
                    </w:rPr>
                    <w:t> </w:t>
                  </w:r>
                </w:p>
                <w:p w:rsidR="00120C68" w:rsidRDefault="00352819" w:rsidP="00A160E6">
                  <w:pPr>
                    <w:pStyle w:val="ListParagraph"/>
                    <w:numPr>
                      <w:ilvl w:val="0"/>
                      <w:numId w:val="18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Bootstrap5</w:t>
                  </w:r>
                </w:p>
                <w:p w:rsidR="00120C68" w:rsidRPr="00120C68" w:rsidRDefault="00120C68" w:rsidP="00120C68">
                  <w:pPr>
                    <w:pStyle w:val="Heading1"/>
                    <w:shd w:val="clear" w:color="auto" w:fill="FFFFFF"/>
                    <w:spacing w:before="150" w:after="150"/>
                    <w:rPr>
                      <w:rFonts w:ascii="Segoe UI" w:hAnsi="Segoe UI" w:cs="Segoe UI"/>
                      <w:color w:val="000000"/>
                      <w:sz w:val="20"/>
                      <w:szCs w:val="20"/>
                    </w:rPr>
                  </w:pPr>
                </w:p>
                <w:p w:rsidR="007635E7" w:rsidRPr="002A3E83" w:rsidRDefault="007635E7" w:rsidP="00120C68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  <w:tr w:rsidR="00A160E6" w:rsidRPr="002D44B0" w:rsidTr="009542F9">
              <w:trPr>
                <w:trHeight w:val="122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160E6" w:rsidRPr="00120C68" w:rsidRDefault="00120C68" w:rsidP="00120C68">
                  <w:pPr>
                    <w:pStyle w:val="ListParagraph"/>
                    <w:numPr>
                      <w:ilvl w:val="0"/>
                      <w:numId w:val="21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 w:rsidRPr="00120C68">
                    <w:rPr>
                      <w:rFonts w:ascii="Arial" w:hAnsi="Arial" w:cs="Arial"/>
                      <w:color w:val="3B3E42"/>
                    </w:rPr>
                    <w:lastRenderedPageBreak/>
                    <w:t xml:space="preserve">DATABASE: </w:t>
                  </w:r>
                </w:p>
                <w:p w:rsidR="00120C68" w:rsidRDefault="00120C68" w:rsidP="00120C68">
                  <w:pPr>
                    <w:pStyle w:val="ListParagraph"/>
                    <w:numPr>
                      <w:ilvl w:val="0"/>
                      <w:numId w:val="23"/>
                    </w:numPr>
                    <w:spacing w:before="80" w:after="0" w:line="240" w:lineRule="auto"/>
                    <w:jc w:val="highKashida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MYSQL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4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337DC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38"/>
            </w:tblGrid>
            <w:tr w:rsidR="003303B1" w:rsidRPr="002D44B0" w:rsidTr="00792DA5"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461C34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Awards/ Achievements</w:t>
                  </w:r>
                </w:p>
              </w:tc>
            </w:tr>
            <w:tr w:rsidR="003303B1" w:rsidRPr="002D44B0" w:rsidTr="00792DA5"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303B1" w:rsidRPr="00A62759" w:rsidRDefault="00427DD1" w:rsidP="00461C3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pariticipated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in Dynamic modal completion and won  Second Position in computer science / IT category</w:t>
                  </w:r>
                  <w:r>
                    <w:rPr>
                      <w:rFonts w:ascii="Times New Roman" w:eastAsia="Times New Roman" w:hAnsi="Times New Roman"/>
                    </w:rPr>
                    <w:t>.</w:t>
                  </w:r>
                </w:p>
                <w:p w:rsidR="00A62759" w:rsidRPr="00A62759" w:rsidRDefault="00A62759" w:rsidP="00A6275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4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461C34" w:rsidRDefault="00461C34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51"/>
      </w:tblGrid>
      <w:tr w:rsidR="00461C34" w:rsidRPr="002D44B0" w:rsidTr="009542F9"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61C34" w:rsidRPr="002D44B0" w:rsidRDefault="00A1582C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Interests / Hobbies</w:t>
            </w:r>
          </w:p>
        </w:tc>
      </w:tr>
      <w:tr w:rsidR="00461C34" w:rsidRPr="002D44B0" w:rsidTr="009542F9"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36E4" w:rsidRPr="009F3B39" w:rsidRDefault="00B07892" w:rsidP="009F3B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07892">
              <w:rPr>
                <w:rFonts w:ascii="Arial" w:hAnsi="Arial" w:cs="Arial"/>
              </w:rPr>
              <w:t>listening</w:t>
            </w:r>
            <w:proofErr w:type="gramEnd"/>
            <w:r w:rsidRPr="00B07892">
              <w:rPr>
                <w:rFonts w:ascii="Arial" w:hAnsi="Arial" w:cs="Arial"/>
              </w:rPr>
              <w:t xml:space="preserve"> music</w:t>
            </w:r>
            <w:r w:rsidR="007635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, Watching</w:t>
            </w:r>
            <w:r w:rsidR="007635E7">
              <w:rPr>
                <w:rFonts w:ascii="Arial" w:hAnsi="Arial" w:cs="Arial"/>
              </w:rPr>
              <w:t xml:space="preserve">  Movies.</w:t>
            </w:r>
          </w:p>
        </w:tc>
      </w:tr>
    </w:tbl>
    <w:p w:rsidR="00A1582C" w:rsidRDefault="00A1582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81"/>
      </w:tblGrid>
      <w:tr w:rsidR="00A1582C" w:rsidRPr="002D44B0" w:rsidTr="00FA4850">
        <w:trPr>
          <w:trHeight w:val="266"/>
        </w:trPr>
        <w:tc>
          <w:tcPr>
            <w:tcW w:w="1048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1582C" w:rsidRPr="002D44B0" w:rsidRDefault="00856333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Personal Details</w:t>
            </w:r>
          </w:p>
        </w:tc>
      </w:tr>
      <w:tr w:rsidR="00A1582C" w:rsidRPr="002D44B0" w:rsidTr="00FA4850">
        <w:trPr>
          <w:trHeight w:val="1594"/>
        </w:trPr>
        <w:tc>
          <w:tcPr>
            <w:tcW w:w="1048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856333" w:rsidRDefault="00856333" w:rsidP="00856333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 w:rsidRPr="0076139E">
              <w:rPr>
                <w:rFonts w:ascii="Arial" w:hAnsi="Arial" w:cs="Arial"/>
                <w:color w:val="3B3E42"/>
              </w:rPr>
              <w:t>Fathers Name</w:t>
            </w:r>
            <w:r w:rsidR="005D567F">
              <w:rPr>
                <w:rFonts w:ascii="Arial" w:hAnsi="Arial" w:cs="Arial"/>
                <w:color w:val="3B3E42"/>
              </w:rPr>
              <w:t xml:space="preserve">         </w:t>
            </w:r>
            <w:r w:rsidRPr="0076139E">
              <w:rPr>
                <w:rFonts w:ascii="Arial" w:hAnsi="Arial" w:cs="Arial"/>
                <w:color w:val="3B3E42"/>
              </w:rPr>
              <w:t xml:space="preserve"> : </w:t>
            </w:r>
            <w:r w:rsidR="005D567F">
              <w:rPr>
                <w:rFonts w:ascii="Arial" w:hAnsi="Arial" w:cs="Arial"/>
                <w:color w:val="3B3E42"/>
              </w:rPr>
              <w:t xml:space="preserve"> 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Mansingh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Mekchand</w:t>
            </w:r>
            <w:proofErr w:type="spellEnd"/>
          </w:p>
          <w:p w:rsidR="00AD2BC5" w:rsidRPr="0076139E" w:rsidRDefault="00AD2BC5" w:rsidP="00856333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Enrollment No.         :   0101CA201022</w:t>
            </w:r>
          </w:p>
          <w:p w:rsidR="005D77EB" w:rsidRDefault="00856333" w:rsidP="005D77EB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Gender          </w:t>
            </w:r>
            <w:r w:rsidR="005D567F">
              <w:rPr>
                <w:rFonts w:ascii="Arial" w:hAnsi="Arial" w:cs="Arial"/>
                <w:color w:val="3B3E42"/>
              </w:rPr>
              <w:t xml:space="preserve">          </w:t>
            </w:r>
            <w:r>
              <w:rPr>
                <w:rFonts w:ascii="Arial" w:hAnsi="Arial" w:cs="Arial"/>
                <w:color w:val="3B3E42"/>
              </w:rPr>
              <w:t xml:space="preserve"> : </w:t>
            </w:r>
            <w:r w:rsidR="005D567F">
              <w:rPr>
                <w:rFonts w:ascii="Arial" w:hAnsi="Arial" w:cs="Arial"/>
                <w:color w:val="3B3E42"/>
              </w:rPr>
              <w:t xml:space="preserve"> </w:t>
            </w:r>
            <w:r w:rsidR="007635E7">
              <w:rPr>
                <w:rFonts w:ascii="Arial" w:hAnsi="Arial" w:cs="Arial"/>
                <w:color w:val="3B3E42"/>
              </w:rPr>
              <w:t xml:space="preserve"> Male</w:t>
            </w:r>
            <w:r w:rsidR="005D567F">
              <w:rPr>
                <w:rFonts w:ascii="Arial" w:hAnsi="Arial" w:cs="Arial"/>
                <w:color w:val="3B3E42"/>
              </w:rPr>
              <w:t xml:space="preserve"> </w:t>
            </w:r>
          </w:p>
          <w:p w:rsidR="00856333" w:rsidRDefault="00856333" w:rsidP="00856333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Languages Known </w:t>
            </w:r>
            <w:r w:rsidR="005D567F">
              <w:rPr>
                <w:rFonts w:ascii="Arial" w:hAnsi="Arial" w:cs="Arial"/>
                <w:color w:val="3B3E42"/>
              </w:rPr>
              <w:t xml:space="preserve">  </w:t>
            </w:r>
            <w:r>
              <w:rPr>
                <w:rFonts w:ascii="Arial" w:hAnsi="Arial" w:cs="Arial"/>
                <w:color w:val="3B3E42"/>
              </w:rPr>
              <w:t xml:space="preserve">:  </w:t>
            </w:r>
            <w:proofErr w:type="gramStart"/>
            <w:r w:rsidR="007635E7">
              <w:rPr>
                <w:rFonts w:ascii="Arial" w:hAnsi="Arial" w:cs="Arial"/>
                <w:color w:val="3B3E42"/>
              </w:rPr>
              <w:t>Hindi ,</w:t>
            </w:r>
            <w:proofErr w:type="gramEnd"/>
            <w:r w:rsidR="007635E7">
              <w:rPr>
                <w:rFonts w:ascii="Arial" w:hAnsi="Arial" w:cs="Arial"/>
                <w:color w:val="3B3E42"/>
              </w:rPr>
              <w:t xml:space="preserve"> English .</w:t>
            </w:r>
          </w:p>
          <w:p w:rsidR="00A1582C" w:rsidRDefault="00856333" w:rsidP="00856333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Permanent </w:t>
            </w:r>
            <w:proofErr w:type="gramStart"/>
            <w:r>
              <w:rPr>
                <w:rFonts w:ascii="Arial" w:hAnsi="Arial" w:cs="Arial"/>
                <w:color w:val="3B3E42"/>
              </w:rPr>
              <w:t>Address :</w:t>
            </w:r>
            <w:proofErr w:type="gramEnd"/>
            <w:r>
              <w:rPr>
                <w:rFonts w:ascii="Arial" w:hAnsi="Arial" w:cs="Arial"/>
                <w:color w:val="3B3E42"/>
              </w:rPr>
              <w:t xml:space="preserve"> 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Villege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+ Post :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Hadlay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Kalan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.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Tehsil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-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Polay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Kalan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District- </w:t>
            </w:r>
            <w:proofErr w:type="spellStart"/>
            <w:r w:rsidR="007635E7">
              <w:rPr>
                <w:rFonts w:ascii="Arial" w:hAnsi="Arial" w:cs="Arial"/>
                <w:color w:val="3B3E42"/>
              </w:rPr>
              <w:t>Shajapur</w:t>
            </w:r>
            <w:proofErr w:type="spellEnd"/>
            <w:r w:rsidR="007635E7">
              <w:rPr>
                <w:rFonts w:ascii="Arial" w:hAnsi="Arial" w:cs="Arial"/>
                <w:color w:val="3B3E42"/>
              </w:rPr>
              <w:t xml:space="preserve"> M.P.</w:t>
            </w:r>
          </w:p>
          <w:p w:rsidR="002A7296" w:rsidRPr="00856333" w:rsidRDefault="002A7296" w:rsidP="00DB6B2A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Tel</w:t>
            </w:r>
            <w:r w:rsidR="007C35B5">
              <w:rPr>
                <w:rFonts w:ascii="Arial" w:hAnsi="Arial" w:cs="Arial"/>
                <w:color w:val="3B3E42"/>
              </w:rPr>
              <w:t>.</w:t>
            </w:r>
            <w:r w:rsidR="00194780">
              <w:rPr>
                <w:rFonts w:ascii="Arial" w:hAnsi="Arial" w:cs="Arial"/>
                <w:color w:val="3B3E42"/>
              </w:rPr>
              <w:t xml:space="preserve">                           </w:t>
            </w:r>
            <w:r>
              <w:rPr>
                <w:rFonts w:ascii="Arial" w:hAnsi="Arial" w:cs="Arial"/>
                <w:color w:val="3B3E42"/>
              </w:rPr>
              <w:t xml:space="preserve">: </w:t>
            </w:r>
            <w:r w:rsidR="00194780">
              <w:rPr>
                <w:rFonts w:ascii="Arial" w:hAnsi="Arial" w:cs="Arial"/>
                <w:color w:val="3B3E42"/>
              </w:rPr>
              <w:t xml:space="preserve"> </w:t>
            </w:r>
            <w:r w:rsidR="00AD2BC5">
              <w:rPr>
                <w:rFonts w:ascii="Arial" w:hAnsi="Arial" w:cs="Arial"/>
                <w:color w:val="3B3E42"/>
              </w:rPr>
              <w:t>7898709566</w:t>
            </w:r>
          </w:p>
        </w:tc>
      </w:tr>
    </w:tbl>
    <w:p w:rsidR="00A1582C" w:rsidRDefault="00A1582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96"/>
      </w:tblGrid>
      <w:tr w:rsidR="00856333" w:rsidRPr="002D44B0" w:rsidTr="00167C06">
        <w:trPr>
          <w:trHeight w:val="276"/>
        </w:trPr>
        <w:tc>
          <w:tcPr>
            <w:tcW w:w="1049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56333" w:rsidRPr="002D44B0" w:rsidRDefault="009F3B39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References</w:t>
            </w:r>
          </w:p>
        </w:tc>
      </w:tr>
      <w:tr w:rsidR="00856333" w:rsidRPr="002D44B0" w:rsidTr="00167C06">
        <w:trPr>
          <w:trHeight w:val="938"/>
        </w:trPr>
        <w:tc>
          <w:tcPr>
            <w:tcW w:w="1049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860AC" w:rsidRPr="007860AC" w:rsidRDefault="000A633A" w:rsidP="007860AC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Arial" w:hAnsi="Arial" w:cs="Arial"/>
                <w:bCs/>
                <w:lang w:val="af-ZA"/>
              </w:rPr>
            </w:pPr>
            <w:r>
              <w:rPr>
                <w:rFonts w:ascii="Arial" w:hAnsi="Arial" w:cs="Arial"/>
                <w:bCs/>
                <w:lang w:val="af-ZA"/>
              </w:rPr>
              <w:t xml:space="preserve"> Placement Dept. Of UIT</w:t>
            </w:r>
          </w:p>
        </w:tc>
      </w:tr>
      <w:tr w:rsidR="00D03BB9" w:rsidRPr="002D44B0" w:rsidTr="00167C06">
        <w:trPr>
          <w:trHeight w:val="648"/>
        </w:trPr>
        <w:tc>
          <w:tcPr>
            <w:tcW w:w="1049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167C06" w:rsidRPr="00167C06" w:rsidRDefault="00167C06" w:rsidP="00167C06">
            <w:pPr>
              <w:widowControl w:val="0"/>
              <w:spacing w:before="112" w:after="0" w:line="240" w:lineRule="auto"/>
              <w:ind w:right="129"/>
              <w:rPr>
                <w:rFonts w:ascii="Arial" w:eastAsia="Times New Roman" w:hAnsi="Arial" w:cs="Arial"/>
                <w:b/>
              </w:rPr>
            </w:pPr>
            <w:r w:rsidRPr="00167C06">
              <w:rPr>
                <w:rFonts w:ascii="Arial" w:eastAsia="Times New Roman" w:hAnsi="Arial" w:cs="Arial"/>
                <w:b/>
              </w:rPr>
              <w:t>DECLARATION</w:t>
            </w:r>
          </w:p>
          <w:p w:rsidR="00167C06" w:rsidRPr="00167C06" w:rsidRDefault="00167C06" w:rsidP="00167C06">
            <w:pPr>
              <w:widowControl w:val="0"/>
              <w:spacing w:before="112" w:after="0" w:line="240" w:lineRule="auto"/>
              <w:ind w:right="129"/>
              <w:rPr>
                <w:rFonts w:ascii="Arial" w:eastAsia="Times New Roman" w:hAnsi="Arial" w:cs="Arial"/>
                <w:b/>
              </w:rPr>
            </w:pPr>
          </w:p>
        </w:tc>
      </w:tr>
      <w:tr w:rsidR="00D03BB9" w:rsidRPr="002D44B0" w:rsidTr="00167C06">
        <w:trPr>
          <w:trHeight w:val="620"/>
        </w:trPr>
        <w:tc>
          <w:tcPr>
            <w:tcW w:w="1049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03BB9" w:rsidRPr="00167C06" w:rsidRDefault="00167C06" w:rsidP="00167C0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00"/>
              </w:tabs>
              <w:spacing w:before="90" w:after="0" w:line="261" w:lineRule="auto"/>
              <w:ind w:right="12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7C06">
              <w:rPr>
                <w:rFonts w:ascii="Times New Roman" w:eastAsia="Times New Roman" w:hAnsi="Times New Roman"/>
                <w:sz w:val="24"/>
                <w:szCs w:val="24"/>
              </w:rPr>
              <w:t xml:space="preserve">I do hereby declare that the above given </w:t>
            </w:r>
            <w:proofErr w:type="gramStart"/>
            <w:r w:rsidRPr="00167C06">
              <w:rPr>
                <w:rFonts w:ascii="Times New Roman" w:eastAsia="Times New Roman" w:hAnsi="Times New Roman"/>
                <w:sz w:val="24"/>
                <w:szCs w:val="24"/>
              </w:rPr>
              <w:t>information  is</w:t>
            </w:r>
            <w:proofErr w:type="gramEnd"/>
            <w:r w:rsidRPr="00167C06">
              <w:rPr>
                <w:rFonts w:ascii="Times New Roman" w:eastAsia="Times New Roman" w:hAnsi="Times New Roman"/>
                <w:sz w:val="24"/>
                <w:szCs w:val="24"/>
              </w:rPr>
              <w:t xml:space="preserve"> true to the best of my Knowledge.</w:t>
            </w:r>
          </w:p>
        </w:tc>
      </w:tr>
    </w:tbl>
    <w:p w:rsidR="00167C06" w:rsidRDefault="00167C06" w:rsidP="00167C06">
      <w:pPr>
        <w:widowControl w:val="0"/>
        <w:spacing w:before="112" w:after="0" w:line="240" w:lineRule="auto"/>
        <w:ind w:left="140" w:right="129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Place  ...........................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Rajesh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mekchand</w:t>
      </w:r>
      <w:proofErr w:type="spellEnd"/>
    </w:p>
    <w:p w:rsidR="00167C06" w:rsidRDefault="00167C06" w:rsidP="00167C06">
      <w:pPr>
        <w:widowControl w:val="0"/>
        <w:spacing w:before="112" w:after="0" w:line="240" w:lineRule="auto"/>
        <w:ind w:left="140" w:right="129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   ..........................                                                                                        (Signature)</w:t>
      </w:r>
    </w:p>
    <w:p w:rsidR="00856333" w:rsidRPr="00215B45" w:rsidRDefault="00856333" w:rsidP="009F3B39">
      <w:pPr>
        <w:jc w:val="left"/>
        <w:rPr>
          <w:rFonts w:ascii="Arial" w:hAnsi="Arial" w:cs="Arial"/>
        </w:rPr>
      </w:pPr>
    </w:p>
    <w:sectPr w:rsidR="00856333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631"/>
    <w:multiLevelType w:val="hybridMultilevel"/>
    <w:tmpl w:val="463E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11C4A"/>
    <w:multiLevelType w:val="hybridMultilevel"/>
    <w:tmpl w:val="E80EE6C4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C18DA"/>
    <w:multiLevelType w:val="hybridMultilevel"/>
    <w:tmpl w:val="15F25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57F50"/>
    <w:multiLevelType w:val="hybridMultilevel"/>
    <w:tmpl w:val="C8668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B374A8"/>
    <w:multiLevelType w:val="hybridMultilevel"/>
    <w:tmpl w:val="1F92A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C624A"/>
    <w:multiLevelType w:val="hybridMultilevel"/>
    <w:tmpl w:val="05AAA6A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2142E"/>
    <w:multiLevelType w:val="hybridMultilevel"/>
    <w:tmpl w:val="A3A684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ED0419"/>
    <w:multiLevelType w:val="hybridMultilevel"/>
    <w:tmpl w:val="A2C4A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9659CB"/>
    <w:multiLevelType w:val="hybridMultilevel"/>
    <w:tmpl w:val="18D8746A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36E6AE6"/>
    <w:multiLevelType w:val="hybridMultilevel"/>
    <w:tmpl w:val="429240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92A8D"/>
    <w:multiLevelType w:val="hybridMultilevel"/>
    <w:tmpl w:val="4C84C954"/>
    <w:lvl w:ilvl="0" w:tplc="08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7D271CC5"/>
    <w:multiLevelType w:val="hybridMultilevel"/>
    <w:tmpl w:val="D60AB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0"/>
  </w:num>
  <w:num w:numId="5">
    <w:abstractNumId w:val="19"/>
  </w:num>
  <w:num w:numId="6">
    <w:abstractNumId w:val="21"/>
  </w:num>
  <w:num w:numId="7">
    <w:abstractNumId w:val="18"/>
  </w:num>
  <w:num w:numId="8">
    <w:abstractNumId w:val="13"/>
  </w:num>
  <w:num w:numId="9">
    <w:abstractNumId w:val="20"/>
  </w:num>
  <w:num w:numId="10">
    <w:abstractNumId w:val="15"/>
  </w:num>
  <w:num w:numId="11">
    <w:abstractNumId w:val="9"/>
  </w:num>
  <w:num w:numId="12">
    <w:abstractNumId w:val="4"/>
  </w:num>
  <w:num w:numId="13">
    <w:abstractNumId w:val="2"/>
  </w:num>
  <w:num w:numId="14">
    <w:abstractNumId w:val="12"/>
  </w:num>
  <w:num w:numId="15">
    <w:abstractNumId w:val="11"/>
  </w:num>
  <w:num w:numId="16">
    <w:abstractNumId w:val="7"/>
  </w:num>
  <w:num w:numId="17">
    <w:abstractNumId w:val="6"/>
  </w:num>
  <w:num w:numId="18">
    <w:abstractNumId w:val="23"/>
  </w:num>
  <w:num w:numId="19">
    <w:abstractNumId w:val="3"/>
  </w:num>
  <w:num w:numId="20">
    <w:abstractNumId w:val="8"/>
  </w:num>
  <w:num w:numId="21">
    <w:abstractNumId w:val="14"/>
  </w:num>
  <w:num w:numId="22">
    <w:abstractNumId w:val="1"/>
  </w:num>
  <w:num w:numId="23">
    <w:abstractNumId w:val="0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B4436"/>
    <w:rsid w:val="00045A5D"/>
    <w:rsid w:val="00055FB3"/>
    <w:rsid w:val="00062AD3"/>
    <w:rsid w:val="000671C5"/>
    <w:rsid w:val="00083491"/>
    <w:rsid w:val="000A633A"/>
    <w:rsid w:val="000D32A9"/>
    <w:rsid w:val="00120C68"/>
    <w:rsid w:val="001211DC"/>
    <w:rsid w:val="001243A6"/>
    <w:rsid w:val="00130370"/>
    <w:rsid w:val="0015451A"/>
    <w:rsid w:val="00167C06"/>
    <w:rsid w:val="0017241B"/>
    <w:rsid w:val="001773BE"/>
    <w:rsid w:val="001918C6"/>
    <w:rsid w:val="00194780"/>
    <w:rsid w:val="001D4211"/>
    <w:rsid w:val="001D6ADB"/>
    <w:rsid w:val="001F0096"/>
    <w:rsid w:val="00203CC8"/>
    <w:rsid w:val="00215B45"/>
    <w:rsid w:val="002339D5"/>
    <w:rsid w:val="002436EF"/>
    <w:rsid w:val="002636E4"/>
    <w:rsid w:val="00270D3F"/>
    <w:rsid w:val="002972FD"/>
    <w:rsid w:val="002A0ABD"/>
    <w:rsid w:val="002A3E83"/>
    <w:rsid w:val="002A7296"/>
    <w:rsid w:val="002B17F4"/>
    <w:rsid w:val="002D3BE2"/>
    <w:rsid w:val="002D44B0"/>
    <w:rsid w:val="002F6413"/>
    <w:rsid w:val="002F6D60"/>
    <w:rsid w:val="003128BA"/>
    <w:rsid w:val="00315076"/>
    <w:rsid w:val="003167B6"/>
    <w:rsid w:val="003303B1"/>
    <w:rsid w:val="00352819"/>
    <w:rsid w:val="00364894"/>
    <w:rsid w:val="00365885"/>
    <w:rsid w:val="00365EA9"/>
    <w:rsid w:val="00381BFF"/>
    <w:rsid w:val="00382A70"/>
    <w:rsid w:val="00385FFD"/>
    <w:rsid w:val="003A63F8"/>
    <w:rsid w:val="004122EB"/>
    <w:rsid w:val="00415180"/>
    <w:rsid w:val="00420605"/>
    <w:rsid w:val="004248F2"/>
    <w:rsid w:val="00427DD1"/>
    <w:rsid w:val="00447D79"/>
    <w:rsid w:val="00461C34"/>
    <w:rsid w:val="00470926"/>
    <w:rsid w:val="0048474A"/>
    <w:rsid w:val="004848A9"/>
    <w:rsid w:val="004C7091"/>
    <w:rsid w:val="00504C88"/>
    <w:rsid w:val="005126A4"/>
    <w:rsid w:val="0051712A"/>
    <w:rsid w:val="00524105"/>
    <w:rsid w:val="00532D43"/>
    <w:rsid w:val="00562696"/>
    <w:rsid w:val="005729B2"/>
    <w:rsid w:val="005A4020"/>
    <w:rsid w:val="005D567F"/>
    <w:rsid w:val="005D77EB"/>
    <w:rsid w:val="005E3377"/>
    <w:rsid w:val="005E6096"/>
    <w:rsid w:val="006068F3"/>
    <w:rsid w:val="00606CB9"/>
    <w:rsid w:val="00641208"/>
    <w:rsid w:val="0066117B"/>
    <w:rsid w:val="00694E29"/>
    <w:rsid w:val="006C778F"/>
    <w:rsid w:val="006E5165"/>
    <w:rsid w:val="006E72F3"/>
    <w:rsid w:val="006F7B4E"/>
    <w:rsid w:val="00706ABF"/>
    <w:rsid w:val="007241B5"/>
    <w:rsid w:val="00760321"/>
    <w:rsid w:val="007635E7"/>
    <w:rsid w:val="007860AC"/>
    <w:rsid w:val="00792DA5"/>
    <w:rsid w:val="007B4876"/>
    <w:rsid w:val="007C1BD2"/>
    <w:rsid w:val="007C2E0B"/>
    <w:rsid w:val="007C35B5"/>
    <w:rsid w:val="007E70AC"/>
    <w:rsid w:val="007F6385"/>
    <w:rsid w:val="00824319"/>
    <w:rsid w:val="00826AD6"/>
    <w:rsid w:val="008312AB"/>
    <w:rsid w:val="00842D67"/>
    <w:rsid w:val="00854F81"/>
    <w:rsid w:val="00856333"/>
    <w:rsid w:val="00864960"/>
    <w:rsid w:val="00896403"/>
    <w:rsid w:val="008D6333"/>
    <w:rsid w:val="008D653C"/>
    <w:rsid w:val="00914EC1"/>
    <w:rsid w:val="00926167"/>
    <w:rsid w:val="0093192F"/>
    <w:rsid w:val="009337DC"/>
    <w:rsid w:val="00946EC0"/>
    <w:rsid w:val="009528E9"/>
    <w:rsid w:val="009542F9"/>
    <w:rsid w:val="00956EE5"/>
    <w:rsid w:val="009737E7"/>
    <w:rsid w:val="00985EA2"/>
    <w:rsid w:val="009A76C8"/>
    <w:rsid w:val="009B4436"/>
    <w:rsid w:val="009F0D22"/>
    <w:rsid w:val="009F14EA"/>
    <w:rsid w:val="009F2958"/>
    <w:rsid w:val="009F3B39"/>
    <w:rsid w:val="009F79C8"/>
    <w:rsid w:val="00A00377"/>
    <w:rsid w:val="00A06F10"/>
    <w:rsid w:val="00A13DA2"/>
    <w:rsid w:val="00A1582C"/>
    <w:rsid w:val="00A160E6"/>
    <w:rsid w:val="00A212FC"/>
    <w:rsid w:val="00A34C4E"/>
    <w:rsid w:val="00A50B13"/>
    <w:rsid w:val="00A62759"/>
    <w:rsid w:val="00A73EFB"/>
    <w:rsid w:val="00AD0F31"/>
    <w:rsid w:val="00AD2BC5"/>
    <w:rsid w:val="00B07892"/>
    <w:rsid w:val="00B34E7A"/>
    <w:rsid w:val="00B3744E"/>
    <w:rsid w:val="00B40FC9"/>
    <w:rsid w:val="00B508D4"/>
    <w:rsid w:val="00B777E2"/>
    <w:rsid w:val="00B8650F"/>
    <w:rsid w:val="00BB17F5"/>
    <w:rsid w:val="00BD2C42"/>
    <w:rsid w:val="00BE76CE"/>
    <w:rsid w:val="00BF0E24"/>
    <w:rsid w:val="00BF6970"/>
    <w:rsid w:val="00CA4EDD"/>
    <w:rsid w:val="00CA5627"/>
    <w:rsid w:val="00CB627A"/>
    <w:rsid w:val="00CB6DD0"/>
    <w:rsid w:val="00CB7391"/>
    <w:rsid w:val="00CF24DE"/>
    <w:rsid w:val="00D03BB9"/>
    <w:rsid w:val="00D03EF6"/>
    <w:rsid w:val="00D24B4E"/>
    <w:rsid w:val="00D46E34"/>
    <w:rsid w:val="00D51AE4"/>
    <w:rsid w:val="00D64A64"/>
    <w:rsid w:val="00D807E4"/>
    <w:rsid w:val="00D94784"/>
    <w:rsid w:val="00DA0125"/>
    <w:rsid w:val="00DB5A85"/>
    <w:rsid w:val="00DB6B2A"/>
    <w:rsid w:val="00DE2EAE"/>
    <w:rsid w:val="00E646EE"/>
    <w:rsid w:val="00E80D0A"/>
    <w:rsid w:val="00E93F7B"/>
    <w:rsid w:val="00EA5226"/>
    <w:rsid w:val="00EB5A71"/>
    <w:rsid w:val="00EC4BC0"/>
    <w:rsid w:val="00EC52AE"/>
    <w:rsid w:val="00EC5E82"/>
    <w:rsid w:val="00ED023E"/>
    <w:rsid w:val="00ED20EF"/>
    <w:rsid w:val="00F02C94"/>
    <w:rsid w:val="00F12E69"/>
    <w:rsid w:val="00F250F1"/>
    <w:rsid w:val="00F305F4"/>
    <w:rsid w:val="00F30657"/>
    <w:rsid w:val="00F3074E"/>
    <w:rsid w:val="00F6053C"/>
    <w:rsid w:val="00F6496C"/>
    <w:rsid w:val="00F90FEF"/>
    <w:rsid w:val="00F93C66"/>
    <w:rsid w:val="00FA4850"/>
    <w:rsid w:val="00FA7B5B"/>
    <w:rsid w:val="00FB1BFE"/>
    <w:rsid w:val="00FE79F5"/>
    <w:rsid w:val="00FF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77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E2"/>
    <w:rPr>
      <w:rFonts w:ascii="Tahoma" w:hAnsi="Tahoma" w:cs="Tahoma"/>
      <w:sz w:val="16"/>
      <w:szCs w:val="16"/>
      <w:lang w:bidi="en-US"/>
    </w:rPr>
  </w:style>
  <w:style w:type="character" w:customStyle="1" w:styleId="bracksepopen">
    <w:name w:val="brack_sep_open"/>
    <w:basedOn w:val="DefaultParagraphFont"/>
    <w:rsid w:val="00BD2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9748-8B33-4E10-B93A-029157A5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30000607.dotx</Template>
  <TotalTime>2039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http://bit.ly/infoworld</vt:lpstr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Windows User</cp:lastModifiedBy>
  <cp:revision>36</cp:revision>
  <cp:lastPrinted>2022-02-03T17:52:00Z</cp:lastPrinted>
  <dcterms:created xsi:type="dcterms:W3CDTF">2022-01-06T15:22:00Z</dcterms:created>
  <dcterms:modified xsi:type="dcterms:W3CDTF">2022-05-26T20:15:00Z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